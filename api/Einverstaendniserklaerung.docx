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54582" w14:textId="0FA9FB38" w:rsidR="00295CB7" w:rsidRPr="002F7E7F" w:rsidRDefault="00295CB7" w:rsidP="00295CB7">
      <w:pPr>
        <w:pStyle w:val="Titel"/>
        <w:rPr>
          <w:sz w:val="56"/>
          <w:szCs w:val="52"/>
        </w:rPr>
      </w:pPr>
      <w:r w:rsidRPr="002F7E7F">
        <w:rPr>
          <w:sz w:val="56"/>
          <w:szCs w:val="52"/>
        </w:rPr>
        <w:t xml:space="preserve">Einverständniserklärung </w:t>
      </w:r>
    </w:p>
    <w:p w14:paraId="69A06F13" w14:textId="35A353F6" w:rsidR="00295CB7" w:rsidRPr="002F7E7F" w:rsidRDefault="00295CB7" w:rsidP="002F7E7F">
      <w:pPr>
        <w:pStyle w:val="Untertitel"/>
        <w:pBdr>
          <w:bottom w:val="single" w:sz="4" w:space="1" w:color="auto"/>
        </w:pBdr>
        <w:ind w:right="-569"/>
        <w:rPr>
          <w:sz w:val="28"/>
          <w:szCs w:val="28"/>
        </w:rPr>
      </w:pPr>
      <w:r w:rsidRPr="002F7E7F">
        <w:rPr>
          <w:sz w:val="28"/>
          <w:szCs w:val="28"/>
        </w:rPr>
        <w:t xml:space="preserve">für die Teilnahme von minderjährigen </w:t>
      </w:r>
      <w:r w:rsidRPr="002F7E7F">
        <w:rPr>
          <w:sz w:val="28"/>
          <w:szCs w:val="28"/>
        </w:rPr>
        <w:t>J</w:t>
      </w:r>
      <w:r w:rsidRPr="002F7E7F">
        <w:rPr>
          <w:sz w:val="28"/>
          <w:szCs w:val="28"/>
        </w:rPr>
        <w:t>ugendlichen</w:t>
      </w:r>
      <w:r w:rsidRPr="002F7E7F">
        <w:rPr>
          <w:sz w:val="28"/>
          <w:szCs w:val="28"/>
        </w:rPr>
        <w:t xml:space="preserve"> </w:t>
      </w:r>
      <w:r w:rsidRPr="002F7E7F">
        <w:rPr>
          <w:sz w:val="28"/>
          <w:szCs w:val="28"/>
        </w:rPr>
        <w:t xml:space="preserve">am CHRISTIVAL22 </w:t>
      </w:r>
    </w:p>
    <w:p w14:paraId="78976025" w14:textId="3DBE618D" w:rsidR="00295CB7" w:rsidRDefault="002F7E7F" w:rsidP="00295CB7">
      <w:pPr>
        <w:pStyle w:val="berschrift1"/>
      </w:pPr>
      <w:r>
        <w:rPr>
          <w:rFonts w:ascii="Calibri" w:hAnsi="Calibri" w:cs="Calibri"/>
          <w:noProof/>
          <w:color w:val="auto"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11E2121" wp14:editId="05568F92">
                <wp:simplePos x="0" y="0"/>
                <wp:positionH relativeFrom="column">
                  <wp:posOffset>3810</wp:posOffset>
                </wp:positionH>
                <wp:positionV relativeFrom="paragraph">
                  <wp:posOffset>318770</wp:posOffset>
                </wp:positionV>
                <wp:extent cx="6267450" cy="539750"/>
                <wp:effectExtent l="57150" t="57150" r="57150" b="50800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450" cy="539750"/>
                          <a:chOff x="0" y="0"/>
                          <a:chExt cx="6267450" cy="540000"/>
                        </a:xfrm>
                      </wpg:grpSpPr>
                      <wps:wsp>
                        <wps:cNvPr id="2" name="Rechteck: abgerundete Ecken 2"/>
                        <wps:cNvSpPr/>
                        <wps:spPr>
                          <a:xfrm>
                            <a:off x="0" y="0"/>
                            <a:ext cx="2238375" cy="540000"/>
                          </a:xfrm>
                          <a:prstGeom prst="roundRect">
                            <a:avLst/>
                          </a:prstGeom>
                          <a:solidFill>
                            <a:srgbClr val="D1D7DA"/>
                          </a:solidFill>
                          <a:ln>
                            <a:solidFill>
                              <a:srgbClr val="D1D7DA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14300" prst="hardEdge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282698" w14:textId="120F59A7" w:rsidR="00295CB7" w:rsidRPr="00295CB7" w:rsidRDefault="00295CB7" w:rsidP="00295CB7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r w:rsidRPr="00295CB7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: abgerundete Ecken 5"/>
                        <wps:cNvSpPr/>
                        <wps:spPr>
                          <a:xfrm>
                            <a:off x="2400300" y="0"/>
                            <a:ext cx="2419350" cy="539750"/>
                          </a:xfrm>
                          <a:prstGeom prst="roundRect">
                            <a:avLst/>
                          </a:prstGeom>
                          <a:solidFill>
                            <a:srgbClr val="D1D7DA"/>
                          </a:solidFill>
                          <a:ln>
                            <a:solidFill>
                              <a:srgbClr val="D1D7DA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14300" prst="hardEdge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9D081D" w14:textId="06FD4083" w:rsidR="00295CB7" w:rsidRPr="00295CB7" w:rsidRDefault="00295CB7" w:rsidP="00295CB7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</w:rPr>
                                <w:t>Vorn</w:t>
                              </w:r>
                              <w:r w:rsidRPr="00295CB7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</w:rPr>
                                <w:t>ame: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: abgerundete Ecken 6"/>
                        <wps:cNvSpPr/>
                        <wps:spPr>
                          <a:xfrm>
                            <a:off x="4991100" y="0"/>
                            <a:ext cx="1276350" cy="540000"/>
                          </a:xfrm>
                          <a:prstGeom prst="roundRect">
                            <a:avLst/>
                          </a:prstGeom>
                          <a:solidFill>
                            <a:srgbClr val="D1D7DA"/>
                          </a:solidFill>
                          <a:ln>
                            <a:solidFill>
                              <a:srgbClr val="D1D7DA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14300" prst="hardEdge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A09CDC" w14:textId="7BFF3B71" w:rsidR="00295CB7" w:rsidRPr="00295CB7" w:rsidRDefault="00295CB7" w:rsidP="00295CB7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</w:rPr>
                                <w:t>Geb.Dat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</w:rPr>
                                <w:t>.</w:t>
                              </w:r>
                              <w:r w:rsidRPr="00295CB7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1E2121" id="Gruppieren 8" o:spid="_x0000_s1026" style="position:absolute;margin-left:.3pt;margin-top:25.1pt;width:493.5pt;height:42.5pt;z-index:251656192" coordsize="62674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">
                <v:roundrect id="Rechteck: abgerundete Ecken 2" o:spid="_x0000_s1027" style="position:absolute;width:22383;height:54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" fillcolor="#d1d7da" strokecolor="#d1d7da" strokeweight="1pt">
                  <v:stroke joinstyle="miter"/>
                  <v:textbox>
                    <w:txbxContent>
                      <w:p w14:paraId="29282698" w14:textId="120F59A7" w:rsidR="00295CB7" w:rsidRPr="00295CB7" w:rsidRDefault="00295CB7" w:rsidP="00295CB7">
                        <w:pPr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</w:rPr>
                        </w:pPr>
                        <w:r w:rsidRPr="00295CB7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</w:rPr>
                          <w:t>Name:</w:t>
                        </w:r>
                      </w:p>
                    </w:txbxContent>
                  </v:textbox>
                </v:roundrect>
                <v:roundrect id="Rechteck: abgerundete Ecken 5" o:spid="_x0000_s1028" style="position:absolute;left:24003;width:24193;height:53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" fillcolor="#d1d7da" strokecolor="#d1d7da" strokeweight="1pt">
                  <v:stroke joinstyle="miter"/>
                  <v:textbox>
                    <w:txbxContent>
                      <w:p w14:paraId="149D081D" w14:textId="06FD4083" w:rsidR="00295CB7" w:rsidRPr="00295CB7" w:rsidRDefault="00295CB7" w:rsidP="00295CB7">
                        <w:pPr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</w:rPr>
                          <w:t>Vorn</w:t>
                        </w:r>
                        <w:r w:rsidRPr="00295CB7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</w:rPr>
                          <w:t>ame:</w:t>
                        </w:r>
                      </w:p>
                    </w:txbxContent>
                  </v:textbox>
                </v:roundrect>
                <v:roundrect id="Rechteck: abgerundete Ecken 6" o:spid="_x0000_s1029" style="position:absolute;left:49911;width:12763;height:54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" fillcolor="#d1d7da" strokecolor="#d1d7da" strokeweight="1pt">
                  <v:stroke joinstyle="miter"/>
                  <v:textbox>
                    <w:txbxContent>
                      <w:p w14:paraId="3CA09CDC" w14:textId="7BFF3B71" w:rsidR="00295CB7" w:rsidRPr="00295CB7" w:rsidRDefault="00295CB7" w:rsidP="00295CB7">
                        <w:pPr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</w:rPr>
                          <w:t>Geb.Dat</w:t>
                        </w:r>
                        <w:proofErr w:type="spellEnd"/>
                        <w:r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</w:rPr>
                          <w:t>.</w:t>
                        </w:r>
                        <w:r w:rsidRPr="00295CB7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</w:rPr>
                          <w:t>: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295CB7">
        <w:t xml:space="preserve">Angaben zum Kind </w:t>
      </w:r>
    </w:p>
    <w:p w14:paraId="2C0CF394" w14:textId="22FF787F" w:rsidR="00295CB7" w:rsidRDefault="00295CB7" w:rsidP="00295CB7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14:paraId="1A9397D7" w14:textId="10B5E9C5" w:rsidR="00295CB7" w:rsidRDefault="00295CB7" w:rsidP="00295CB7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14:paraId="2384EA5D" w14:textId="6CE4812F" w:rsidR="00295CB7" w:rsidRDefault="00295CB7" w:rsidP="00295CB7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14:paraId="03B466F0" w14:textId="5AA47E40" w:rsidR="002D1E3F" w:rsidRDefault="002F7E7F" w:rsidP="00295CB7">
      <w:pPr>
        <w:pStyle w:val="Default"/>
        <w:rPr>
          <w:rFonts w:cstheme="minorBidi"/>
          <w:color w:val="auto"/>
        </w:rPr>
      </w:pPr>
      <w:r>
        <w:rPr>
          <w:rFonts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75CE4" wp14:editId="64CE9719">
                <wp:simplePos x="0" y="0"/>
                <wp:positionH relativeFrom="column">
                  <wp:posOffset>3810</wp:posOffset>
                </wp:positionH>
                <wp:positionV relativeFrom="paragraph">
                  <wp:posOffset>62865</wp:posOffset>
                </wp:positionV>
                <wp:extent cx="6267450" cy="539750"/>
                <wp:effectExtent l="57150" t="57150" r="57150" b="50800"/>
                <wp:wrapNone/>
                <wp:docPr id="12" name="Rechteck: abgerundete Eck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539750"/>
                        </a:xfrm>
                        <a:prstGeom prst="roundRect">
                          <a:avLst/>
                        </a:prstGeom>
                        <a:solidFill>
                          <a:srgbClr val="D1D7DA"/>
                        </a:solidFill>
                        <a:ln>
                          <a:solidFill>
                            <a:srgbClr val="D1D7DA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53825" w14:textId="7C24EF98" w:rsidR="002D1E3F" w:rsidRPr="00295CB7" w:rsidRDefault="002D1E3F" w:rsidP="002D1E3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Handynummer des Kindes</w:t>
                            </w:r>
                            <w:r w:rsidRPr="00295CB7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475CE4" id="Rechteck: abgerundete Ecken 12" o:spid="_x0000_s1030" style="position:absolute;margin-left:.3pt;margin-top:4.95pt;width:493.5pt;height:4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" fillcolor="#d1d7da" strokecolor="#d1d7da" strokeweight="1pt">
                <v:stroke joinstyle="miter"/>
                <v:textbox>
                  <w:txbxContent>
                    <w:p w14:paraId="2F353825" w14:textId="7C24EF98" w:rsidR="002D1E3F" w:rsidRPr="00295CB7" w:rsidRDefault="002D1E3F" w:rsidP="002D1E3F">
                      <w:pPr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Handynummer des Kindes</w:t>
                      </w:r>
                      <w:r w:rsidRPr="00295CB7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EB7B7B" w14:textId="0DE6645A" w:rsidR="002D1E3F" w:rsidRDefault="002D1E3F" w:rsidP="00295CB7">
      <w:pPr>
        <w:pStyle w:val="Default"/>
        <w:rPr>
          <w:rFonts w:cstheme="minorBidi"/>
          <w:color w:val="auto"/>
        </w:rPr>
      </w:pPr>
    </w:p>
    <w:p w14:paraId="7B726134" w14:textId="54B99006" w:rsidR="002D1E3F" w:rsidRDefault="002D1E3F" w:rsidP="00295CB7">
      <w:pPr>
        <w:pStyle w:val="Default"/>
        <w:rPr>
          <w:rFonts w:cstheme="minorBidi"/>
          <w:color w:val="auto"/>
        </w:rPr>
      </w:pPr>
    </w:p>
    <w:p w14:paraId="04138C14" w14:textId="0BEC4BA2" w:rsidR="002D1E3F" w:rsidRDefault="002D1E3F" w:rsidP="002D1E3F">
      <w:pPr>
        <w:pStyle w:val="berschrift1"/>
      </w:pPr>
      <w:r>
        <w:t>Einverständniserklärung</w:t>
      </w:r>
    </w:p>
    <w:p w14:paraId="72DC2CA4" w14:textId="77777777" w:rsidR="003D3B32" w:rsidRDefault="002D1E3F" w:rsidP="002F7E7F">
      <w:pPr>
        <w:pStyle w:val="Listenabsatz"/>
        <w:numPr>
          <w:ilvl w:val="0"/>
          <w:numId w:val="1"/>
        </w:numPr>
        <w:ind w:left="567"/>
      </w:pPr>
      <w:r>
        <w:t xml:space="preserve">Hiermit erkläre ich mich einverstanden, dass mein Kind vom 25.-29.05.2022 am </w:t>
      </w:r>
      <w:proofErr w:type="spellStart"/>
      <w:r>
        <w:t>Christival</w:t>
      </w:r>
      <w:proofErr w:type="spellEnd"/>
      <w:r>
        <w:t xml:space="preserve"> in Erfurt teilnimmt. </w:t>
      </w:r>
    </w:p>
    <w:p w14:paraId="031E330A" w14:textId="1961398A" w:rsidR="002D1E3F" w:rsidRDefault="002D1E3F" w:rsidP="002F7E7F">
      <w:pPr>
        <w:pStyle w:val="Listenabsatz"/>
        <w:numPr>
          <w:ilvl w:val="0"/>
          <w:numId w:val="1"/>
        </w:numPr>
        <w:ind w:left="567"/>
      </w:pPr>
      <w:r>
        <w:t>Ich habe zur Kenntnis genommen, dass mein Kind einer Kleingruppe mit einem volljährigen Gruppenleiter</w:t>
      </w:r>
      <w:r w:rsidR="003D3B32">
        <w:t xml:space="preserve"> zugeordnet wird und auch mit dieser Gruppe in einer geschlechtergetrenn</w:t>
      </w:r>
      <w:r w:rsidR="00F1378B">
        <w:softHyphen/>
      </w:r>
      <w:r w:rsidR="003D3B32">
        <w:t>ten Gemeinschaftsunterkunft untergebracht wird und erkläre mich damit einverstanden.</w:t>
      </w:r>
    </w:p>
    <w:p w14:paraId="41E934BB" w14:textId="65B2AF7F" w:rsidR="00F1378B" w:rsidRDefault="00F1378B" w:rsidP="00F1378B">
      <w:pPr>
        <w:pStyle w:val="Listenabsatz"/>
        <w:ind w:left="567"/>
      </w:pPr>
      <w:r>
        <w:t>Aus meinem Orts-EC-Kreis ist folgende Person als Aufsichtsperson beauftragt:</w:t>
      </w:r>
    </w:p>
    <w:p w14:paraId="0A2CCFF8" w14:textId="1374CABE" w:rsidR="00F1378B" w:rsidRDefault="00F1378B" w:rsidP="00F1378B">
      <w:pPr>
        <w:pStyle w:val="Listenabsatz"/>
        <w:ind w:left="567"/>
      </w:pPr>
      <w:r w:rsidRPr="00101FF9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0B6E6A" wp14:editId="427C01EE">
                <wp:simplePos x="0" y="0"/>
                <wp:positionH relativeFrom="margin">
                  <wp:posOffset>339090</wp:posOffset>
                </wp:positionH>
                <wp:positionV relativeFrom="paragraph">
                  <wp:posOffset>11430</wp:posOffset>
                </wp:positionV>
                <wp:extent cx="5543550" cy="539750"/>
                <wp:effectExtent l="57150" t="57150" r="57150" b="50800"/>
                <wp:wrapNone/>
                <wp:docPr id="28" name="Rechteck: abgerundete Ecke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D1D7DA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31AE8" w14:textId="5D70C8A5" w:rsidR="00F1378B" w:rsidRPr="00295CB7" w:rsidRDefault="00F1378B" w:rsidP="00F1378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Name der ebenfalls angemeldeten, volljährigen Person, mit der die Aufsichtsübernahme abgesprochen ist</w:t>
                            </w:r>
                            <w:r w:rsidRPr="00295CB7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B6E6A" id="Rechteck: abgerundete Ecken 28" o:spid="_x0000_s1031" style="position:absolute;left:0;text-align:left;margin-left:26.7pt;margin-top:.9pt;width:436.5pt;height:42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" fillcolor="white [3212]" strokecolor="#d1d7da" strokeweight="1pt">
                <v:stroke joinstyle="miter"/>
                <v:textbox>
                  <w:txbxContent>
                    <w:p w14:paraId="74331AE8" w14:textId="5D70C8A5" w:rsidR="00F1378B" w:rsidRPr="00295CB7" w:rsidRDefault="00F1378B" w:rsidP="00F1378B">
                      <w:pPr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Name der ebenfalls angemeldeten, volljährigen Person, mit der die Aufsichtsübernahme abgesprochen ist</w:t>
                      </w:r>
                      <w:r w:rsidRPr="00295CB7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/>
      </w:r>
      <w:r>
        <w:br/>
      </w:r>
    </w:p>
    <w:p w14:paraId="5EA59372" w14:textId="52FC3CCF" w:rsidR="00295CB7" w:rsidRDefault="003D3B32" w:rsidP="002F7E7F">
      <w:pPr>
        <w:pStyle w:val="Listenabsatz"/>
        <w:numPr>
          <w:ilvl w:val="0"/>
          <w:numId w:val="1"/>
        </w:numPr>
        <w:ind w:left="567"/>
      </w:pPr>
      <w:r>
        <w:t xml:space="preserve">Ich habe zur Kenntnis genommen, dass mein Kind bei grobem Regelverstoß (z.B. Alkohol- oder Drogenmissbrauch, Gewalt jeglicher </w:t>
      </w:r>
      <w:proofErr w:type="gramStart"/>
      <w:r>
        <w:t>Art,…</w:t>
      </w:r>
      <w:proofErr w:type="gramEnd"/>
      <w:r>
        <w:t>) auf eigene Kosten nach Hause geschickt wird.</w:t>
      </w:r>
    </w:p>
    <w:p w14:paraId="31B5A6B2" w14:textId="355A35A0" w:rsidR="003D3B32" w:rsidRDefault="003D3B32" w:rsidP="00F1378B">
      <w:pPr>
        <w:pStyle w:val="Listenabsatz"/>
        <w:numPr>
          <w:ilvl w:val="0"/>
          <w:numId w:val="1"/>
        </w:numPr>
        <w:spacing w:after="120"/>
        <w:ind w:left="567" w:hanging="357"/>
      </w:pPr>
      <w:r>
        <w:t>Ich bin damit einverstanden, dass mein Kind sich – nach Abmeldung bei dem Gruppenleiter – in einer Gruppe von mindestens zwei Personen ohne Aufsichtspflicht in der Stadt bewegen darf.</w:t>
      </w:r>
    </w:p>
    <w:p w14:paraId="2561C43E" w14:textId="5015F83D" w:rsidR="003D3B32" w:rsidRDefault="003D3B32" w:rsidP="00F1378B">
      <w:pPr>
        <w:pStyle w:val="berschrift1"/>
        <w:spacing w:before="0"/>
      </w:pPr>
      <w:r>
        <w:t>Beachtenswertes</w:t>
      </w:r>
    </w:p>
    <w:p w14:paraId="44022404" w14:textId="049676AD" w:rsidR="00101FF9" w:rsidRDefault="00101FF9" w:rsidP="00101FF9">
      <w:pPr>
        <w:rPr>
          <w:rFonts w:ascii="TAMVT E+ Cera Pro" w:hAnsi="TAMVT E+ Cera Pro" w:cs="TAMVT E+ Cera P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7" behindDoc="1" locked="1" layoutInCell="1" allowOverlap="1" wp14:anchorId="1A751E36" wp14:editId="3BBEC6BA">
                <wp:simplePos x="0" y="0"/>
                <wp:positionH relativeFrom="column">
                  <wp:posOffset>3810</wp:posOffset>
                </wp:positionH>
                <wp:positionV relativeFrom="page">
                  <wp:posOffset>6438900</wp:posOffset>
                </wp:positionV>
                <wp:extent cx="6267450" cy="1187450"/>
                <wp:effectExtent l="57150" t="57150" r="57150" b="50800"/>
                <wp:wrapNone/>
                <wp:docPr id="14" name="Rechteck: abgerundete Eck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1187450"/>
                        </a:xfrm>
                        <a:prstGeom prst="roundRect">
                          <a:avLst>
                            <a:gd name="adj" fmla="val 9243"/>
                          </a:avLst>
                        </a:prstGeom>
                        <a:solidFill>
                          <a:srgbClr val="D1D7DA"/>
                        </a:solidFill>
                        <a:ln>
                          <a:solidFill>
                            <a:srgbClr val="D1D7DA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46A75" w14:textId="20C4102C" w:rsidR="00101FF9" w:rsidRPr="00295CB7" w:rsidRDefault="00101FF9" w:rsidP="00101FF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Regelmäßig benötigte Medikamente, bekannte Allergien, Sonstiges</w:t>
                            </w:r>
                            <w:r w:rsidRPr="00295CB7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751E36" id="Rechteck: abgerundete Ecken 14" o:spid="_x0000_s1032" style="position:absolute;margin-left:.3pt;margin-top:507pt;width:493.5pt;height:93.5pt;z-index:-251661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60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" fillcolor="#d1d7da" strokecolor="#d1d7da" strokeweight="1pt">
                <v:stroke joinstyle="miter"/>
                <v:textbox>
                  <w:txbxContent>
                    <w:p w14:paraId="48646A75" w14:textId="20C4102C" w:rsidR="00101FF9" w:rsidRPr="00295CB7" w:rsidRDefault="00101FF9" w:rsidP="00101FF9">
                      <w:pPr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Regelmäßig benötigte Medikamente, bekannte Allergien, Sonstiges</w:t>
                      </w:r>
                      <w:r w:rsidRPr="00295CB7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roundrect>
            </w:pict>
          </mc:Fallback>
        </mc:AlternateContent>
      </w:r>
    </w:p>
    <w:p w14:paraId="421313A7" w14:textId="431E2C71" w:rsidR="00101FF9" w:rsidRDefault="00101FF9" w:rsidP="00101FF9">
      <w:pPr>
        <w:rPr>
          <w:rFonts w:ascii="TAMVT E+ Cera Pro" w:hAnsi="TAMVT E+ Cera Pro" w:cs="TAMVT E+ Cera Pro"/>
        </w:rPr>
      </w:pPr>
    </w:p>
    <w:p w14:paraId="779BB41A" w14:textId="710829F6" w:rsidR="00101FF9" w:rsidRDefault="00101FF9" w:rsidP="00101FF9">
      <w:pPr>
        <w:rPr>
          <w:rFonts w:ascii="TAMVT E+ Cera Pro" w:hAnsi="TAMVT E+ Cera Pro" w:cs="TAMVT E+ Cera Pro"/>
        </w:rPr>
      </w:pPr>
    </w:p>
    <w:p w14:paraId="613EC185" w14:textId="3F92EE99" w:rsidR="00101FF9" w:rsidRDefault="00101FF9" w:rsidP="00101FF9">
      <w:pPr>
        <w:rPr>
          <w:rFonts w:ascii="TAMVT E+ Cera Pro" w:hAnsi="TAMVT E+ Cera Pro" w:cs="TAMVT E+ Cera Pro"/>
        </w:rPr>
      </w:pPr>
    </w:p>
    <w:p w14:paraId="369A6EEF" w14:textId="72A17ADF" w:rsidR="00101FF9" w:rsidRDefault="000F3BAF" w:rsidP="00101FF9">
      <w:pPr>
        <w:pStyle w:val="berschrift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92CC8A8" wp14:editId="3E551C4F">
                <wp:simplePos x="0" y="0"/>
                <wp:positionH relativeFrom="column">
                  <wp:posOffset>3810</wp:posOffset>
                </wp:positionH>
                <wp:positionV relativeFrom="paragraph">
                  <wp:posOffset>306070</wp:posOffset>
                </wp:positionV>
                <wp:extent cx="6267450" cy="2359025"/>
                <wp:effectExtent l="57150" t="57150" r="57150" b="60325"/>
                <wp:wrapNone/>
                <wp:docPr id="27" name="Gruppieren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450" cy="2359025"/>
                          <a:chOff x="0" y="0"/>
                          <a:chExt cx="6267600" cy="2359025"/>
                        </a:xfrm>
                      </wpg:grpSpPr>
                      <wpg:grpSp>
                        <wpg:cNvPr id="25" name="Gruppieren 25"/>
                        <wpg:cNvGrpSpPr/>
                        <wpg:grpSpPr>
                          <a:xfrm>
                            <a:off x="0" y="0"/>
                            <a:ext cx="6267600" cy="539750"/>
                            <a:chOff x="0" y="0"/>
                            <a:chExt cx="6267450" cy="539750"/>
                          </a:xfrm>
                        </wpg:grpSpPr>
                        <wps:wsp>
                          <wps:cNvPr id="16" name="Rechteck: abgerundete Ecken 16"/>
                          <wps:cNvSpPr/>
                          <wps:spPr>
                            <a:xfrm>
                              <a:off x="0" y="0"/>
                              <a:ext cx="3333750" cy="539750"/>
                            </a:xfrm>
                            <a:prstGeom prst="roundRect">
                              <a:avLst/>
                            </a:prstGeom>
                            <a:solidFill>
                              <a:srgbClr val="D1D7DA"/>
                            </a:solidFill>
                            <a:ln>
                              <a:solidFill>
                                <a:srgbClr val="D1D7DA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14300" prst="hardEdge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45722A" w14:textId="02C34EED" w:rsidR="00101FF9" w:rsidRPr="00295CB7" w:rsidRDefault="000F3BAF" w:rsidP="00101FF9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u w:val="single"/>
                                  </w:rPr>
                                  <w:t>Vor- und Nachn</w:t>
                                </w:r>
                                <w:r w:rsidR="00101FF9" w:rsidRPr="00295CB7">
                                  <w:rPr>
                                    <w:color w:val="000000" w:themeColor="text1"/>
                                    <w:sz w:val="16"/>
                                    <w:szCs w:val="16"/>
                                    <w:u w:val="single"/>
                                  </w:rPr>
                                  <w:t>ame: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hteck: abgerundete Ecken 18"/>
                          <wps:cNvSpPr/>
                          <wps:spPr>
                            <a:xfrm>
                              <a:off x="3400425" y="0"/>
                              <a:ext cx="2867025" cy="539750"/>
                            </a:xfrm>
                            <a:prstGeom prst="roundRect">
                              <a:avLst/>
                            </a:prstGeom>
                            <a:solidFill>
                              <a:srgbClr val="D1D7DA"/>
                            </a:solidFill>
                            <a:ln>
                              <a:solidFill>
                                <a:srgbClr val="D1D7DA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14300" prst="hardEdge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1008A3" w14:textId="089846BA" w:rsidR="00101FF9" w:rsidRPr="00295CB7" w:rsidRDefault="000F3BAF" w:rsidP="00101FF9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u w:val="single"/>
                                  </w:rPr>
                                  <w:t>Notfall-Telefonnummer</w:t>
                                </w:r>
                                <w:r w:rsidR="00101FF9" w:rsidRPr="00295CB7">
                                  <w:rPr>
                                    <w:color w:val="000000" w:themeColor="text1"/>
                                    <w:sz w:val="16"/>
                                    <w:szCs w:val="16"/>
                                    <w:u w:val="single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Rechteck: abgerundete Ecken 19"/>
                        <wps:cNvSpPr/>
                        <wps:spPr>
                          <a:xfrm>
                            <a:off x="0" y="609600"/>
                            <a:ext cx="6267600" cy="539750"/>
                          </a:xfrm>
                          <a:prstGeom prst="roundRect">
                            <a:avLst/>
                          </a:prstGeom>
                          <a:solidFill>
                            <a:srgbClr val="D1D7DA"/>
                          </a:solidFill>
                          <a:ln>
                            <a:solidFill>
                              <a:srgbClr val="D1D7DA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14300" prst="hardEdge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1A8CD2" w14:textId="77777777" w:rsidR="00101FF9" w:rsidRPr="00295CB7" w:rsidRDefault="00101FF9" w:rsidP="00101FF9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</w:rPr>
                                <w:t>Straße und Hausnummer</w:t>
                              </w:r>
                              <w:r w:rsidRPr="00295CB7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Gruppieren 20"/>
                        <wpg:cNvGrpSpPr/>
                        <wpg:grpSpPr>
                          <a:xfrm>
                            <a:off x="0" y="1209675"/>
                            <a:ext cx="6267600" cy="539750"/>
                            <a:chOff x="0" y="0"/>
                            <a:chExt cx="6296025" cy="540000"/>
                          </a:xfrm>
                        </wpg:grpSpPr>
                        <wps:wsp>
                          <wps:cNvPr id="21" name="Rechteck: abgerundete Ecken 21"/>
                          <wps:cNvSpPr/>
                          <wps:spPr>
                            <a:xfrm>
                              <a:off x="1314450" y="0"/>
                              <a:ext cx="4981575" cy="540000"/>
                            </a:xfrm>
                            <a:prstGeom prst="roundRect">
                              <a:avLst/>
                            </a:prstGeom>
                            <a:solidFill>
                              <a:srgbClr val="D1D7DA"/>
                            </a:solidFill>
                            <a:ln>
                              <a:solidFill>
                                <a:srgbClr val="D1D7DA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14300" prst="hardEdge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502170" w14:textId="77777777" w:rsidR="00101FF9" w:rsidRPr="00295CB7" w:rsidRDefault="00101FF9" w:rsidP="00101FF9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u w:val="single"/>
                                  </w:rPr>
                                  <w:t>Wohnort</w:t>
                                </w:r>
                                <w:r w:rsidRPr="00295CB7">
                                  <w:rPr>
                                    <w:color w:val="000000" w:themeColor="text1"/>
                                    <w:sz w:val="16"/>
                                    <w:szCs w:val="16"/>
                                    <w:u w:val="single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hteck: abgerundete Ecken 22"/>
                          <wps:cNvSpPr/>
                          <wps:spPr>
                            <a:xfrm>
                              <a:off x="0" y="0"/>
                              <a:ext cx="1190625" cy="539750"/>
                            </a:xfrm>
                            <a:prstGeom prst="roundRect">
                              <a:avLst/>
                            </a:prstGeom>
                            <a:solidFill>
                              <a:srgbClr val="D1D7DA"/>
                            </a:solidFill>
                            <a:ln>
                              <a:solidFill>
                                <a:srgbClr val="D1D7DA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14300" prst="hardEdge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F609B6" w14:textId="77777777" w:rsidR="00101FF9" w:rsidRPr="00295CB7" w:rsidRDefault="00101FF9" w:rsidP="00101FF9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u w:val="single"/>
                                  </w:rPr>
                                  <w:t>PLZ</w:t>
                                </w:r>
                                <w:r w:rsidRPr="00295CB7">
                                  <w:rPr>
                                    <w:color w:val="000000" w:themeColor="text1"/>
                                    <w:sz w:val="16"/>
                                    <w:szCs w:val="16"/>
                                    <w:u w:val="single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uppieren 26"/>
                        <wpg:cNvGrpSpPr/>
                        <wpg:grpSpPr>
                          <a:xfrm>
                            <a:off x="0" y="1819275"/>
                            <a:ext cx="6267600" cy="539750"/>
                            <a:chOff x="0" y="0"/>
                            <a:chExt cx="6267450" cy="539750"/>
                          </a:xfrm>
                        </wpg:grpSpPr>
                        <wps:wsp>
                          <wps:cNvPr id="23" name="Rechteck: abgerundete Ecken 23"/>
                          <wps:cNvSpPr/>
                          <wps:spPr>
                            <a:xfrm>
                              <a:off x="0" y="0"/>
                              <a:ext cx="2800350" cy="539750"/>
                            </a:xfrm>
                            <a:prstGeom prst="roundRect">
                              <a:avLst/>
                            </a:prstGeom>
                            <a:solidFill>
                              <a:srgbClr val="D1D7DA"/>
                            </a:solidFill>
                            <a:ln>
                              <a:solidFill>
                                <a:srgbClr val="D1D7DA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14300" prst="hardEdge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C6D87C" w14:textId="100737CE" w:rsidR="00101FF9" w:rsidRPr="00295CB7" w:rsidRDefault="002F7E7F" w:rsidP="00101FF9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u w:val="single"/>
                                  </w:rPr>
                                  <w:t>Notfall-</w:t>
                                </w:r>
                                <w:r w:rsidR="000F3BAF">
                                  <w:rPr>
                                    <w:color w:val="000000" w:themeColor="text1"/>
                                    <w:sz w:val="16"/>
                                    <w:szCs w:val="16"/>
                                    <w:u w:val="single"/>
                                  </w:rPr>
                                  <w:t>Mailadresse</w:t>
                                </w:r>
                                <w:r w:rsidR="00101FF9" w:rsidRPr="00295CB7">
                                  <w:rPr>
                                    <w:color w:val="000000" w:themeColor="text1"/>
                                    <w:sz w:val="16"/>
                                    <w:szCs w:val="16"/>
                                    <w:u w:val="single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hteck: abgerundete Ecken 24"/>
                          <wps:cNvSpPr/>
                          <wps:spPr>
                            <a:xfrm>
                              <a:off x="2886075" y="0"/>
                              <a:ext cx="3381375" cy="539750"/>
                            </a:xfrm>
                            <a:prstGeom prst="roundRect">
                              <a:avLst/>
                            </a:prstGeom>
                            <a:solidFill>
                              <a:srgbClr val="D1D7DA"/>
                            </a:solidFill>
                            <a:ln>
                              <a:solidFill>
                                <a:srgbClr val="D1D7DA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14300" prst="hardEdge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DBD913" w14:textId="52591362" w:rsidR="002F7E7F" w:rsidRPr="00295CB7" w:rsidRDefault="000F3BAF" w:rsidP="002F7E7F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u w:val="single"/>
                                  </w:rPr>
                                  <w:t>Unterschrift d. Erziehungsberechtigten</w:t>
                                </w:r>
                                <w:r w:rsidR="002F7E7F" w:rsidRPr="00295CB7">
                                  <w:rPr>
                                    <w:color w:val="000000" w:themeColor="text1"/>
                                    <w:sz w:val="16"/>
                                    <w:szCs w:val="16"/>
                                    <w:u w:val="single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2CC8A8" id="Gruppieren 27" o:spid="_x0000_s1033" style="position:absolute;margin-left:.3pt;margin-top:24.1pt;width:493.5pt;height:185.75pt;z-index:251678720" coordsize="62676,23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">
                <v:group id="Gruppieren 25" o:spid="_x0000_s1034" style="position:absolute;width:62676;height:5397" coordsize="62674,5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oundrect id="Rechteck: abgerundete Ecken 16" o:spid="_x0000_s1035" style="position:absolute;width:33337;height:53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" fillcolor="#d1d7da" strokecolor="#d1d7da" strokeweight="1pt">
                    <v:stroke joinstyle="miter"/>
                    <v:textbox>
                      <w:txbxContent>
                        <w:p w14:paraId="3545722A" w14:textId="02C34EED" w:rsidR="00101FF9" w:rsidRPr="00295CB7" w:rsidRDefault="000F3BAF" w:rsidP="00101FF9">
                          <w:pPr>
                            <w:rPr>
                              <w:color w:val="000000" w:themeColor="text1"/>
                              <w:sz w:val="16"/>
                              <w:szCs w:val="16"/>
                              <w:u w:val="single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u w:val="single"/>
                            </w:rPr>
                            <w:t>Vor- und Nachn</w:t>
                          </w:r>
                          <w:r w:rsidR="00101FF9" w:rsidRPr="00295CB7">
                            <w:rPr>
                              <w:color w:val="000000" w:themeColor="text1"/>
                              <w:sz w:val="16"/>
                              <w:szCs w:val="16"/>
                              <w:u w:val="single"/>
                            </w:rPr>
                            <w:t>ame:</w:t>
                          </w:r>
                        </w:p>
                      </w:txbxContent>
                    </v:textbox>
                  </v:roundrect>
                  <v:roundrect id="Rechteck: abgerundete Ecken 18" o:spid="_x0000_s1036" style="position:absolute;left:34004;width:28670;height:53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" fillcolor="#d1d7da" strokecolor="#d1d7da" strokeweight="1pt">
                    <v:stroke joinstyle="miter"/>
                    <v:textbox>
                      <w:txbxContent>
                        <w:p w14:paraId="4E1008A3" w14:textId="089846BA" w:rsidR="00101FF9" w:rsidRPr="00295CB7" w:rsidRDefault="000F3BAF" w:rsidP="00101FF9">
                          <w:pPr>
                            <w:rPr>
                              <w:color w:val="000000" w:themeColor="text1"/>
                              <w:sz w:val="16"/>
                              <w:szCs w:val="16"/>
                              <w:u w:val="single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u w:val="single"/>
                            </w:rPr>
                            <w:t>Notfall-Telefonnummer</w:t>
                          </w:r>
                          <w:r w:rsidR="00101FF9" w:rsidRPr="00295CB7">
                            <w:rPr>
                              <w:color w:val="000000" w:themeColor="text1"/>
                              <w:sz w:val="16"/>
                              <w:szCs w:val="16"/>
                              <w:u w:val="single"/>
                            </w:rPr>
                            <w:t>:</w:t>
                          </w:r>
                        </w:p>
                      </w:txbxContent>
                    </v:textbox>
                  </v:roundrect>
                </v:group>
                <v:roundrect id="Rechteck: abgerundete Ecken 19" o:spid="_x0000_s1037" style="position:absolute;top:6096;width:62676;height:53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" fillcolor="#d1d7da" strokecolor="#d1d7da" strokeweight="1pt">
                  <v:stroke joinstyle="miter"/>
                  <v:textbox>
                    <w:txbxContent>
                      <w:p w14:paraId="1A1A8CD2" w14:textId="77777777" w:rsidR="00101FF9" w:rsidRPr="00295CB7" w:rsidRDefault="00101FF9" w:rsidP="00101FF9">
                        <w:pPr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</w:rPr>
                          <w:t>Straße und Hausnummer</w:t>
                        </w:r>
                        <w:r w:rsidRPr="00295CB7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</w:rPr>
                          <w:t>:</w:t>
                        </w:r>
                      </w:p>
                    </w:txbxContent>
                  </v:textbox>
                </v:roundrect>
                <v:group id="Gruppieren 20" o:spid="_x0000_s1038" style="position:absolute;top:12096;width:62676;height:5398" coordsize="62960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oundrect id="Rechteck: abgerundete Ecken 21" o:spid="_x0000_s1039" style="position:absolute;left:13144;width:49816;height:54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" fillcolor="#d1d7da" strokecolor="#d1d7da" strokeweight="1pt">
                    <v:stroke joinstyle="miter"/>
                    <v:textbox>
                      <w:txbxContent>
                        <w:p w14:paraId="14502170" w14:textId="77777777" w:rsidR="00101FF9" w:rsidRPr="00295CB7" w:rsidRDefault="00101FF9" w:rsidP="00101FF9">
                          <w:pPr>
                            <w:rPr>
                              <w:color w:val="000000" w:themeColor="text1"/>
                              <w:sz w:val="16"/>
                              <w:szCs w:val="16"/>
                              <w:u w:val="single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u w:val="single"/>
                            </w:rPr>
                            <w:t>Wohnort</w:t>
                          </w:r>
                          <w:r w:rsidRPr="00295CB7">
                            <w:rPr>
                              <w:color w:val="000000" w:themeColor="text1"/>
                              <w:sz w:val="16"/>
                              <w:szCs w:val="16"/>
                              <w:u w:val="single"/>
                            </w:rPr>
                            <w:t>:</w:t>
                          </w:r>
                        </w:p>
                      </w:txbxContent>
                    </v:textbox>
                  </v:roundrect>
                  <v:roundrect id="Rechteck: abgerundete Ecken 22" o:spid="_x0000_s1040" style="position:absolute;width:11906;height:53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" fillcolor="#d1d7da" strokecolor="#d1d7da" strokeweight="1pt">
                    <v:stroke joinstyle="miter"/>
                    <v:textbox>
                      <w:txbxContent>
                        <w:p w14:paraId="12F609B6" w14:textId="77777777" w:rsidR="00101FF9" w:rsidRPr="00295CB7" w:rsidRDefault="00101FF9" w:rsidP="00101FF9">
                          <w:pPr>
                            <w:rPr>
                              <w:color w:val="000000" w:themeColor="text1"/>
                              <w:sz w:val="16"/>
                              <w:szCs w:val="16"/>
                              <w:u w:val="single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u w:val="single"/>
                            </w:rPr>
                            <w:t>PLZ</w:t>
                          </w:r>
                          <w:r w:rsidRPr="00295CB7">
                            <w:rPr>
                              <w:color w:val="000000" w:themeColor="text1"/>
                              <w:sz w:val="16"/>
                              <w:szCs w:val="16"/>
                              <w:u w:val="single"/>
                            </w:rPr>
                            <w:t>:</w:t>
                          </w:r>
                        </w:p>
                      </w:txbxContent>
                    </v:textbox>
                  </v:roundrect>
                </v:group>
                <v:group id="Gruppieren 26" o:spid="_x0000_s1041" style="position:absolute;top:18192;width:62676;height:5398" coordsize="62674,5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oundrect id="Rechteck: abgerundete Ecken 23" o:spid="_x0000_s1042" style="position:absolute;width:28003;height:53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" fillcolor="#d1d7da" strokecolor="#d1d7da" strokeweight="1pt">
                    <v:stroke joinstyle="miter"/>
                    <v:textbox>
                      <w:txbxContent>
                        <w:p w14:paraId="29C6D87C" w14:textId="100737CE" w:rsidR="00101FF9" w:rsidRPr="00295CB7" w:rsidRDefault="002F7E7F" w:rsidP="00101FF9">
                          <w:pPr>
                            <w:rPr>
                              <w:color w:val="000000" w:themeColor="text1"/>
                              <w:sz w:val="16"/>
                              <w:szCs w:val="16"/>
                              <w:u w:val="single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u w:val="single"/>
                            </w:rPr>
                            <w:t>Notfall-</w:t>
                          </w:r>
                          <w:r w:rsidR="000F3BAF">
                            <w:rPr>
                              <w:color w:val="000000" w:themeColor="text1"/>
                              <w:sz w:val="16"/>
                              <w:szCs w:val="16"/>
                              <w:u w:val="single"/>
                            </w:rPr>
                            <w:t>Mailadresse</w:t>
                          </w:r>
                          <w:r w:rsidR="00101FF9" w:rsidRPr="00295CB7">
                            <w:rPr>
                              <w:color w:val="000000" w:themeColor="text1"/>
                              <w:sz w:val="16"/>
                              <w:szCs w:val="16"/>
                              <w:u w:val="single"/>
                            </w:rPr>
                            <w:t>:</w:t>
                          </w:r>
                        </w:p>
                      </w:txbxContent>
                    </v:textbox>
                  </v:roundrect>
                  <v:roundrect id="Rechteck: abgerundete Ecken 24" o:spid="_x0000_s1043" style="position:absolute;left:28860;width:33814;height:53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" fillcolor="#d1d7da" strokecolor="#d1d7da" strokeweight="1pt">
                    <v:stroke joinstyle="miter"/>
                    <v:textbox>
                      <w:txbxContent>
                        <w:p w14:paraId="6DDBD913" w14:textId="52591362" w:rsidR="002F7E7F" w:rsidRPr="00295CB7" w:rsidRDefault="000F3BAF" w:rsidP="002F7E7F">
                          <w:pPr>
                            <w:rPr>
                              <w:color w:val="000000" w:themeColor="text1"/>
                              <w:sz w:val="16"/>
                              <w:szCs w:val="16"/>
                              <w:u w:val="single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u w:val="single"/>
                            </w:rPr>
                            <w:t>Unterschrift d. Erziehungsberechtigten</w:t>
                          </w:r>
                          <w:r w:rsidR="002F7E7F" w:rsidRPr="00295CB7">
                            <w:rPr>
                              <w:color w:val="000000" w:themeColor="text1"/>
                              <w:sz w:val="16"/>
                              <w:szCs w:val="16"/>
                              <w:u w:val="single"/>
                            </w:rPr>
                            <w:t>: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 w:rsidR="00101FF9">
        <w:t>Kontaktdaten und Unterschrift</w:t>
      </w:r>
    </w:p>
    <w:p w14:paraId="79D5CD1B" w14:textId="6F8F9705" w:rsidR="00D711B9" w:rsidRPr="00295CB7" w:rsidRDefault="00D711B9" w:rsidP="00295CB7"/>
    <w:sectPr w:rsidR="00D711B9" w:rsidRPr="00295CB7" w:rsidSect="000F3BAF">
      <w:headerReference w:type="default" r:id="rId7"/>
      <w:headerReference w:type="first" r:id="rId8"/>
      <w:pgSz w:w="11906" w:h="16838" w:code="9"/>
      <w:pgMar w:top="851" w:right="1418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E07F3" w14:textId="77777777" w:rsidR="00295CB7" w:rsidRDefault="00295CB7" w:rsidP="00BF2CFB">
      <w:pPr>
        <w:spacing w:after="0" w:line="240" w:lineRule="auto"/>
      </w:pPr>
      <w:r>
        <w:separator/>
      </w:r>
    </w:p>
  </w:endnote>
  <w:endnote w:type="continuationSeparator" w:id="0">
    <w:p w14:paraId="472BC3B7" w14:textId="77777777" w:rsidR="00295CB7" w:rsidRDefault="00295CB7" w:rsidP="00BF2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NAQG O+ Cera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MVT E+ Cera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C316E" w14:textId="77777777" w:rsidR="00295CB7" w:rsidRDefault="00295CB7" w:rsidP="00BF2CFB">
      <w:pPr>
        <w:spacing w:after="0" w:line="240" w:lineRule="auto"/>
      </w:pPr>
      <w:r>
        <w:separator/>
      </w:r>
    </w:p>
  </w:footnote>
  <w:footnote w:type="continuationSeparator" w:id="0">
    <w:p w14:paraId="6473417C" w14:textId="77777777" w:rsidR="00295CB7" w:rsidRDefault="00295CB7" w:rsidP="00BF2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E529E" w14:textId="77777777" w:rsidR="00BF2CFB" w:rsidRDefault="00A05FD9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2336" behindDoc="1" locked="1" layoutInCell="1" allowOverlap="1" wp14:anchorId="5AD63A2D" wp14:editId="6782B02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694014"/>
          <wp:effectExtent l="0" t="0" r="3175" b="0"/>
          <wp:wrapNone/>
          <wp:docPr id="44" name="Grafik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riefpapier 2020 - Seite 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4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F1A2E" w14:textId="77777777" w:rsidR="000D5DB7" w:rsidRDefault="00B371B5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6432" behindDoc="1" locked="0" layoutInCell="1" allowOverlap="1" wp14:anchorId="1BADBAC4" wp14:editId="72E2B3D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692000"/>
          <wp:effectExtent l="0" t="0" r="3175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iefpapier 2020 - Seite 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2C5590" w14:textId="77777777" w:rsidR="000D5DB7" w:rsidRDefault="000D5DB7">
    <w:pPr>
      <w:pStyle w:val="Kopfzeile"/>
    </w:pPr>
  </w:p>
  <w:p w14:paraId="0ADB6316" w14:textId="77777777" w:rsidR="000D5DB7" w:rsidRDefault="000D5DB7">
    <w:pPr>
      <w:pStyle w:val="Kopfzeile"/>
    </w:pPr>
  </w:p>
  <w:p w14:paraId="1D74FA71" w14:textId="77777777" w:rsidR="000D5DB7" w:rsidRDefault="000D5DB7">
    <w:pPr>
      <w:pStyle w:val="Kopfzeile"/>
    </w:pPr>
  </w:p>
  <w:p w14:paraId="2BB8846A" w14:textId="77777777" w:rsidR="000D5DB7" w:rsidRDefault="000D5DB7">
    <w:pPr>
      <w:pStyle w:val="Kopfzeile"/>
    </w:pPr>
  </w:p>
  <w:p w14:paraId="60BC954C" w14:textId="77777777" w:rsidR="000D5DB7" w:rsidRDefault="000D5DB7">
    <w:pPr>
      <w:pStyle w:val="Kopfzeile"/>
    </w:pPr>
  </w:p>
  <w:p w14:paraId="3DB866B1" w14:textId="77777777" w:rsidR="000D5DB7" w:rsidRDefault="000D5DB7">
    <w:pPr>
      <w:pStyle w:val="Kopfzeile"/>
    </w:pPr>
  </w:p>
  <w:p w14:paraId="66486539" w14:textId="77777777" w:rsidR="00BF2CFB" w:rsidRPr="000D5DB7" w:rsidRDefault="00D858ED">
    <w:pPr>
      <w:pStyle w:val="Kopfzeile"/>
      <w:rPr>
        <w:sz w:val="36"/>
      </w:rPr>
    </w:pPr>
    <w:r w:rsidRPr="000D5DB7">
      <w:rPr>
        <w:noProof/>
        <w:sz w:val="36"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191EC1" wp14:editId="24BDDD68">
              <wp:simplePos x="0" y="0"/>
              <wp:positionH relativeFrom="page">
                <wp:posOffset>720090</wp:posOffset>
              </wp:positionH>
              <wp:positionV relativeFrom="page">
                <wp:posOffset>1696085</wp:posOffset>
              </wp:positionV>
              <wp:extent cx="3239770" cy="143510"/>
              <wp:effectExtent l="0" t="0" r="0" b="8890"/>
              <wp:wrapNone/>
              <wp:docPr id="3" name="Textfel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39770" cy="143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596715" w14:textId="77777777" w:rsidR="00BF2CFB" w:rsidRPr="00BF2CFB" w:rsidRDefault="00BF2CF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EC-Referent Thomas Seeger</w:t>
                          </w:r>
                          <w:r w:rsidRPr="00BF2CFB">
                            <w:rPr>
                              <w:sz w:val="16"/>
                            </w:rPr>
                            <w:t xml:space="preserve"> - Am Hinkenberg 2a - 22941 Bargteheide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191EC1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44" type="#_x0000_t202" style="position:absolute;margin-left:56.7pt;margin-top:133.55pt;width:255.1pt;height:11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" filled="f" stroked="f" strokeweight=".5pt">
              <v:textbox inset="0,0,0,0">
                <w:txbxContent>
                  <w:p w14:paraId="55596715" w14:textId="77777777" w:rsidR="00BF2CFB" w:rsidRPr="00BF2CFB" w:rsidRDefault="00BF2CFB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EC-Referent Thomas Seeger</w:t>
                    </w:r>
                    <w:r w:rsidRPr="00BF2CFB">
                      <w:rPr>
                        <w:sz w:val="16"/>
                      </w:rPr>
                      <w:t xml:space="preserve"> - Am Hinkenberg 2a - 22941 Bargteheide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B0C29" w:rsidRPr="000D5DB7">
      <w:rPr>
        <w:noProof/>
        <w:sz w:val="36"/>
        <w:lang w:eastAsia="de-DE"/>
      </w:rPr>
      <mc:AlternateContent>
        <mc:Choice Requires="wps">
          <w:drawing>
            <wp:anchor distT="1800225" distB="0" distL="720090" distR="114300" simplePos="0" relativeHeight="251661312" behindDoc="0" locked="0" layoutInCell="1" allowOverlap="1" wp14:anchorId="22E3AC09" wp14:editId="134B932A">
              <wp:simplePos x="0" y="0"/>
              <wp:positionH relativeFrom="column">
                <wp:posOffset>5187950</wp:posOffset>
              </wp:positionH>
              <wp:positionV relativeFrom="paragraph">
                <wp:posOffset>1443990</wp:posOffset>
              </wp:positionV>
              <wp:extent cx="1512000" cy="5979600"/>
              <wp:effectExtent l="0" t="0" r="12065" b="2540"/>
              <wp:wrapSquare wrapText="bothSides"/>
              <wp:docPr id="4" name="Textfeld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2000" cy="5979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58AB84" w14:textId="77777777" w:rsidR="00BF2CFB" w:rsidRPr="00A05FD9" w:rsidRDefault="00BF2CFB" w:rsidP="009B0C29">
                          <w:pPr>
                            <w:spacing w:after="240" w:line="240" w:lineRule="auto"/>
                            <w:rPr>
                              <w:rFonts w:ascii="Lato Heavy" w:hAnsi="Lato Heavy"/>
                              <w:i/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rFonts w:ascii="Lato Heavy" w:hAnsi="Lato Heavy"/>
                              <w:color w:val="58676F"/>
                              <w:sz w:val="16"/>
                            </w:rPr>
                            <w:t>Thomas Seeger</w:t>
                          </w:r>
                          <w:r w:rsidR="009B0C29" w:rsidRPr="00A05FD9">
                            <w:rPr>
                              <w:rFonts w:ascii="Lato Heavy" w:hAnsi="Lato Heavy"/>
                              <w:color w:val="58676F"/>
                              <w:sz w:val="12"/>
                            </w:rPr>
                            <w:br/>
                          </w:r>
                          <w:r w:rsidR="009B0C29" w:rsidRPr="00A05FD9">
                            <w:rPr>
                              <w:rFonts w:ascii="Lato Heavy" w:hAnsi="Lato Heavy"/>
                              <w:i/>
                              <w:color w:val="58676F"/>
                              <w:sz w:val="12"/>
                            </w:rPr>
                            <w:t>Teen- und Jugendreferent im EC-Nordbund</w:t>
                          </w:r>
                        </w:p>
                        <w:p w14:paraId="3DB8BBEC" w14:textId="77777777" w:rsidR="00A05FD9" w:rsidRPr="00A05FD9" w:rsidRDefault="009B0C29" w:rsidP="00A05FD9">
                          <w:pPr>
                            <w:tabs>
                              <w:tab w:val="left" w:pos="426"/>
                            </w:tabs>
                            <w:spacing w:after="12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 xml:space="preserve">Am 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>Hinkenberg 2a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22941 Bargteheide</w:t>
                          </w:r>
                        </w:p>
                        <w:p w14:paraId="730E25D2" w14:textId="77777777" w:rsidR="009B0C29" w:rsidRPr="00A05FD9" w:rsidRDefault="009B0C2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04532</w:t>
                          </w:r>
                          <w:r w:rsidR="00A05FD9" w:rsidRPr="00A05FD9">
                            <w:rPr>
                              <w:color w:val="58676F"/>
                              <w:sz w:val="12"/>
                            </w:rPr>
                            <w:t>-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>2805703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referent@ec-nordbund.de</w:t>
                          </w:r>
                        </w:p>
                        <w:p w14:paraId="00CDE85F" w14:textId="77777777" w:rsidR="009B0C29" w:rsidRPr="00A05FD9" w:rsidRDefault="009B0C2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76583A62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31C4B272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61FE938F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7E6FAE1C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1D776E39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09CC328A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79BB8397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29B41F2F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7E1D1421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3C9A2FD2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rFonts w:ascii="Lato Heavy" w:hAnsi="Lato Heavy"/>
                              <w:color w:val="58676F"/>
                              <w:sz w:val="16"/>
                            </w:rPr>
                          </w:pPr>
                          <w:r w:rsidRPr="00A05FD9">
                            <w:rPr>
                              <w:rFonts w:ascii="Lato Heavy" w:hAnsi="Lato Heavy"/>
                              <w:color w:val="58676F"/>
                              <w:sz w:val="16"/>
                            </w:rPr>
                            <w:t>EC-Nordbund</w:t>
                          </w:r>
                        </w:p>
                        <w:p w14:paraId="0229729F" w14:textId="77777777" w:rsidR="00A05FD9" w:rsidRPr="00A05FD9" w:rsidRDefault="00A05FD9" w:rsidP="00A05FD9">
                          <w:pPr>
                            <w:tabs>
                              <w:tab w:val="left" w:pos="426"/>
                              <w:tab w:val="left" w:pos="993"/>
                            </w:tabs>
                            <w:spacing w:after="12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Vereinsregister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ab/>
                            <w:t>Neumünster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Registernummer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ab/>
                            <w:t>VR 395</w:t>
                          </w:r>
                        </w:p>
                        <w:p w14:paraId="0B1EDD63" w14:textId="77777777" w:rsidR="00A05FD9" w:rsidRPr="00A05FD9" w:rsidRDefault="00A05FD9" w:rsidP="00A05FD9">
                          <w:pPr>
                            <w:tabs>
                              <w:tab w:val="left" w:pos="426"/>
                              <w:tab w:val="left" w:pos="993"/>
                            </w:tabs>
                            <w:spacing w:after="24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www.ec-nordbund.de</w:t>
                          </w:r>
                        </w:p>
                        <w:p w14:paraId="3A1FC51B" w14:textId="77777777" w:rsidR="00A05FD9" w:rsidRPr="00A05FD9" w:rsidRDefault="009B0C2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rFonts w:ascii="Lato Heavy" w:hAnsi="Lato Heavy"/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rFonts w:ascii="Lato Heavy" w:hAnsi="Lato Heavy"/>
                              <w:color w:val="58676F"/>
                              <w:sz w:val="16"/>
                            </w:rPr>
                            <w:t>Geschäftstelle</w:t>
                          </w:r>
                        </w:p>
                        <w:p w14:paraId="6FD978BC" w14:textId="77777777" w:rsidR="008360A5" w:rsidRPr="00A05FD9" w:rsidRDefault="008360A5" w:rsidP="008360A5">
                          <w:pPr>
                            <w:tabs>
                              <w:tab w:val="left" w:pos="426"/>
                            </w:tabs>
                            <w:spacing w:after="120" w:line="240" w:lineRule="auto"/>
                            <w:rPr>
                              <w:color w:val="58676F"/>
                              <w:sz w:val="12"/>
                            </w:rPr>
                          </w:pPr>
                          <w:r>
                            <w:rPr>
                              <w:rFonts w:ascii="Lato Heavy" w:hAnsi="Lato Heavy"/>
                              <w:color w:val="58676F"/>
                              <w:sz w:val="12"/>
                            </w:rPr>
                            <w:t>Dennis Müller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 xml:space="preserve"> (Vorsitzender)</w:t>
                          </w:r>
                        </w:p>
                        <w:p w14:paraId="04F9B059" w14:textId="77777777" w:rsidR="008360A5" w:rsidRPr="00A05FD9" w:rsidRDefault="008360A5" w:rsidP="008360A5">
                          <w:pPr>
                            <w:tabs>
                              <w:tab w:val="left" w:pos="426"/>
                            </w:tabs>
                            <w:spacing w:after="120" w:line="240" w:lineRule="auto"/>
                            <w:rPr>
                              <w:color w:val="58676F"/>
                              <w:sz w:val="12"/>
                            </w:rPr>
                          </w:pPr>
                          <w:r>
                            <w:rPr>
                              <w:color w:val="58676F"/>
                              <w:sz w:val="12"/>
                            </w:rPr>
                            <w:t>Moislinger Alle 15a</w:t>
                          </w:r>
                          <w:r>
                            <w:rPr>
                              <w:color w:val="58676F"/>
                              <w:sz w:val="12"/>
                            </w:rPr>
                            <w:br/>
                            <w:t>23558 Lübeck</w:t>
                          </w:r>
                        </w:p>
                        <w:p w14:paraId="79EEF71B" w14:textId="77777777" w:rsidR="008360A5" w:rsidRPr="00A05FD9" w:rsidRDefault="008360A5" w:rsidP="008360A5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rFonts w:ascii="Lato Heavy" w:hAnsi="Lato Heavy"/>
                              <w:color w:val="58676F"/>
                              <w:sz w:val="12"/>
                            </w:rPr>
                          </w:pPr>
                          <w:r w:rsidRPr="001E5C20">
                            <w:rPr>
                              <w:color w:val="58676F"/>
                              <w:sz w:val="12"/>
                            </w:rPr>
                            <w:t>0171</w:t>
                          </w:r>
                          <w:r w:rsidR="00D961C7">
                            <w:rPr>
                              <w:color w:val="58676F"/>
                              <w:sz w:val="12"/>
                            </w:rPr>
                            <w:t>-</w:t>
                          </w:r>
                          <w:r w:rsidRPr="001E5C20">
                            <w:rPr>
                              <w:color w:val="58676F"/>
                              <w:sz w:val="12"/>
                            </w:rPr>
                            <w:t>6808570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info@ec-nordbund.de</w:t>
                          </w:r>
                        </w:p>
                        <w:p w14:paraId="5F8AD086" w14:textId="77777777" w:rsidR="009B0C29" w:rsidRPr="00A05FD9" w:rsidRDefault="009B0C2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rFonts w:ascii="Lato Heavy" w:hAnsi="Lato Heavy"/>
                              <w:color w:val="58676F"/>
                              <w:sz w:val="12"/>
                            </w:rPr>
                            <w:t>Bankverbindung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Sparkasse Südholstein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IBAN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ab/>
                            <w:t>DE47 2305 1030 0510 8336 43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BIC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ab/>
                            <w:t>NOLADE21SHO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E3AC09" id="Textfeld 4" o:spid="_x0000_s1045" type="#_x0000_t202" style="position:absolute;margin-left:408.5pt;margin-top:113.7pt;width:119.05pt;height:470.85pt;z-index:251661312;visibility:visible;mso-wrap-style:square;mso-width-percent:0;mso-height-percent:0;mso-wrap-distance-left:56.7pt;mso-wrap-distance-top:141.75pt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" filled="f" stroked="f" strokeweight=".5pt">
              <v:textbox inset="0,0,0,0">
                <w:txbxContent>
                  <w:p w14:paraId="2D58AB84" w14:textId="77777777" w:rsidR="00BF2CFB" w:rsidRPr="00A05FD9" w:rsidRDefault="00BF2CFB" w:rsidP="009B0C29">
                    <w:pPr>
                      <w:spacing w:after="240" w:line="240" w:lineRule="auto"/>
                      <w:rPr>
                        <w:rFonts w:ascii="Lato Heavy" w:hAnsi="Lato Heavy"/>
                        <w:i/>
                        <w:color w:val="58676F"/>
                        <w:sz w:val="12"/>
                      </w:rPr>
                    </w:pPr>
                    <w:r w:rsidRPr="00A05FD9">
                      <w:rPr>
                        <w:rFonts w:ascii="Lato Heavy" w:hAnsi="Lato Heavy"/>
                        <w:color w:val="58676F"/>
                        <w:sz w:val="16"/>
                      </w:rPr>
                      <w:t>Thomas Seeger</w:t>
                    </w:r>
                    <w:r w:rsidR="009B0C29" w:rsidRPr="00A05FD9">
                      <w:rPr>
                        <w:rFonts w:ascii="Lato Heavy" w:hAnsi="Lato Heavy"/>
                        <w:color w:val="58676F"/>
                        <w:sz w:val="12"/>
                      </w:rPr>
                      <w:br/>
                    </w:r>
                    <w:r w:rsidR="009B0C29" w:rsidRPr="00A05FD9">
                      <w:rPr>
                        <w:rFonts w:ascii="Lato Heavy" w:hAnsi="Lato Heavy"/>
                        <w:i/>
                        <w:color w:val="58676F"/>
                        <w:sz w:val="12"/>
                      </w:rPr>
                      <w:t>Teen- und Jugendreferent im EC-Nordbund</w:t>
                    </w:r>
                  </w:p>
                  <w:p w14:paraId="3DB8BBEC" w14:textId="77777777" w:rsidR="00A05FD9" w:rsidRPr="00A05FD9" w:rsidRDefault="009B0C29" w:rsidP="00A05FD9">
                    <w:pPr>
                      <w:tabs>
                        <w:tab w:val="left" w:pos="426"/>
                      </w:tabs>
                      <w:spacing w:after="12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 xml:space="preserve">Am </w:t>
                    </w:r>
                    <w:r w:rsidRPr="00A05FD9">
                      <w:rPr>
                        <w:color w:val="58676F"/>
                        <w:sz w:val="12"/>
                      </w:rPr>
                      <w:t>Hinkenberg 2a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22941 Bargteheide</w:t>
                    </w:r>
                  </w:p>
                  <w:p w14:paraId="730E25D2" w14:textId="77777777" w:rsidR="009B0C29" w:rsidRPr="00A05FD9" w:rsidRDefault="009B0C2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>04532</w:t>
                    </w:r>
                    <w:r w:rsidR="00A05FD9" w:rsidRPr="00A05FD9">
                      <w:rPr>
                        <w:color w:val="58676F"/>
                        <w:sz w:val="12"/>
                      </w:rPr>
                      <w:t>-</w:t>
                    </w:r>
                    <w:r w:rsidRPr="00A05FD9">
                      <w:rPr>
                        <w:color w:val="58676F"/>
                        <w:sz w:val="12"/>
                      </w:rPr>
                      <w:t>2805703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referent@ec-nordbund.de</w:t>
                    </w:r>
                  </w:p>
                  <w:p w14:paraId="00CDE85F" w14:textId="77777777" w:rsidR="009B0C29" w:rsidRPr="00A05FD9" w:rsidRDefault="009B0C2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76583A62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31C4B272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61FE938F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7E6FAE1C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1D776E39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09CC328A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79BB8397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29B41F2F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7E1D1421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3C9A2FD2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rFonts w:ascii="Lato Heavy" w:hAnsi="Lato Heavy"/>
                        <w:color w:val="58676F"/>
                        <w:sz w:val="16"/>
                      </w:rPr>
                    </w:pPr>
                    <w:r w:rsidRPr="00A05FD9">
                      <w:rPr>
                        <w:rFonts w:ascii="Lato Heavy" w:hAnsi="Lato Heavy"/>
                        <w:color w:val="58676F"/>
                        <w:sz w:val="16"/>
                      </w:rPr>
                      <w:t>EC-Nordbund</w:t>
                    </w:r>
                  </w:p>
                  <w:p w14:paraId="0229729F" w14:textId="77777777" w:rsidR="00A05FD9" w:rsidRPr="00A05FD9" w:rsidRDefault="00A05FD9" w:rsidP="00A05FD9">
                    <w:pPr>
                      <w:tabs>
                        <w:tab w:val="left" w:pos="426"/>
                        <w:tab w:val="left" w:pos="993"/>
                      </w:tabs>
                      <w:spacing w:after="12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>Vereinsregister</w:t>
                    </w:r>
                    <w:r w:rsidRPr="00A05FD9">
                      <w:rPr>
                        <w:color w:val="58676F"/>
                        <w:sz w:val="12"/>
                      </w:rPr>
                      <w:tab/>
                      <w:t>Neumünster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Registernummer</w:t>
                    </w:r>
                    <w:r w:rsidRPr="00A05FD9">
                      <w:rPr>
                        <w:color w:val="58676F"/>
                        <w:sz w:val="12"/>
                      </w:rPr>
                      <w:tab/>
                      <w:t>VR 395</w:t>
                    </w:r>
                  </w:p>
                  <w:p w14:paraId="0B1EDD63" w14:textId="77777777" w:rsidR="00A05FD9" w:rsidRPr="00A05FD9" w:rsidRDefault="00A05FD9" w:rsidP="00A05FD9">
                    <w:pPr>
                      <w:tabs>
                        <w:tab w:val="left" w:pos="426"/>
                        <w:tab w:val="left" w:pos="993"/>
                      </w:tabs>
                      <w:spacing w:after="24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>www.ec-nordbund.de</w:t>
                    </w:r>
                  </w:p>
                  <w:p w14:paraId="3A1FC51B" w14:textId="77777777" w:rsidR="00A05FD9" w:rsidRPr="00A05FD9" w:rsidRDefault="009B0C2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rFonts w:ascii="Lato Heavy" w:hAnsi="Lato Heavy"/>
                        <w:color w:val="58676F"/>
                        <w:sz w:val="12"/>
                      </w:rPr>
                    </w:pPr>
                    <w:r w:rsidRPr="00A05FD9">
                      <w:rPr>
                        <w:rFonts w:ascii="Lato Heavy" w:hAnsi="Lato Heavy"/>
                        <w:color w:val="58676F"/>
                        <w:sz w:val="16"/>
                      </w:rPr>
                      <w:t>Geschäftstelle</w:t>
                    </w:r>
                  </w:p>
                  <w:p w14:paraId="6FD978BC" w14:textId="77777777" w:rsidR="008360A5" w:rsidRPr="00A05FD9" w:rsidRDefault="008360A5" w:rsidP="008360A5">
                    <w:pPr>
                      <w:tabs>
                        <w:tab w:val="left" w:pos="426"/>
                      </w:tabs>
                      <w:spacing w:after="120" w:line="240" w:lineRule="auto"/>
                      <w:rPr>
                        <w:color w:val="58676F"/>
                        <w:sz w:val="12"/>
                      </w:rPr>
                    </w:pPr>
                    <w:r>
                      <w:rPr>
                        <w:rFonts w:ascii="Lato Heavy" w:hAnsi="Lato Heavy"/>
                        <w:color w:val="58676F"/>
                        <w:sz w:val="12"/>
                      </w:rPr>
                      <w:t>Dennis Müller</w:t>
                    </w:r>
                    <w:r w:rsidRPr="00A05FD9">
                      <w:rPr>
                        <w:color w:val="58676F"/>
                        <w:sz w:val="12"/>
                      </w:rPr>
                      <w:t xml:space="preserve"> (Vorsitzender)</w:t>
                    </w:r>
                  </w:p>
                  <w:p w14:paraId="04F9B059" w14:textId="77777777" w:rsidR="008360A5" w:rsidRPr="00A05FD9" w:rsidRDefault="008360A5" w:rsidP="008360A5">
                    <w:pPr>
                      <w:tabs>
                        <w:tab w:val="left" w:pos="426"/>
                      </w:tabs>
                      <w:spacing w:after="120" w:line="240" w:lineRule="auto"/>
                      <w:rPr>
                        <w:color w:val="58676F"/>
                        <w:sz w:val="12"/>
                      </w:rPr>
                    </w:pPr>
                    <w:r>
                      <w:rPr>
                        <w:color w:val="58676F"/>
                        <w:sz w:val="12"/>
                      </w:rPr>
                      <w:t>Moislinger Alle 15a</w:t>
                    </w:r>
                    <w:r>
                      <w:rPr>
                        <w:color w:val="58676F"/>
                        <w:sz w:val="12"/>
                      </w:rPr>
                      <w:br/>
                      <w:t>23558 Lübeck</w:t>
                    </w:r>
                  </w:p>
                  <w:p w14:paraId="79EEF71B" w14:textId="77777777" w:rsidR="008360A5" w:rsidRPr="00A05FD9" w:rsidRDefault="008360A5" w:rsidP="008360A5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rFonts w:ascii="Lato Heavy" w:hAnsi="Lato Heavy"/>
                        <w:color w:val="58676F"/>
                        <w:sz w:val="12"/>
                      </w:rPr>
                    </w:pPr>
                    <w:r w:rsidRPr="001E5C20">
                      <w:rPr>
                        <w:color w:val="58676F"/>
                        <w:sz w:val="12"/>
                      </w:rPr>
                      <w:t>0171</w:t>
                    </w:r>
                    <w:r w:rsidR="00D961C7">
                      <w:rPr>
                        <w:color w:val="58676F"/>
                        <w:sz w:val="12"/>
                      </w:rPr>
                      <w:t>-</w:t>
                    </w:r>
                    <w:r w:rsidRPr="001E5C20">
                      <w:rPr>
                        <w:color w:val="58676F"/>
                        <w:sz w:val="12"/>
                      </w:rPr>
                      <w:t>6808570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info@ec-nordbund.de</w:t>
                    </w:r>
                  </w:p>
                  <w:p w14:paraId="5F8AD086" w14:textId="77777777" w:rsidR="009B0C29" w:rsidRPr="00A05FD9" w:rsidRDefault="009B0C2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rFonts w:ascii="Lato Heavy" w:hAnsi="Lato Heavy"/>
                        <w:color w:val="58676F"/>
                        <w:sz w:val="12"/>
                      </w:rPr>
                      <w:t>Bankverbindung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Sparkasse Südholstein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IBAN</w:t>
                    </w:r>
                    <w:r w:rsidRPr="00A05FD9">
                      <w:rPr>
                        <w:color w:val="58676F"/>
                        <w:sz w:val="12"/>
                      </w:rPr>
                      <w:tab/>
                      <w:t>DE47 2305 1030 0510 8336 43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BIC</w:t>
                    </w:r>
                    <w:r w:rsidRPr="00A05FD9">
                      <w:rPr>
                        <w:color w:val="58676F"/>
                        <w:sz w:val="12"/>
                      </w:rPr>
                      <w:tab/>
                      <w:t>NOLADE21SHO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37A53"/>
    <w:multiLevelType w:val="hybridMultilevel"/>
    <w:tmpl w:val="26841850"/>
    <w:lvl w:ilvl="0" w:tplc="B09824F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B7"/>
    <w:rsid w:val="000C22B5"/>
    <w:rsid w:val="000D5DB7"/>
    <w:rsid w:val="000F3BAF"/>
    <w:rsid w:val="00101FF9"/>
    <w:rsid w:val="00295CB7"/>
    <w:rsid w:val="002D1E3F"/>
    <w:rsid w:val="002F7E7F"/>
    <w:rsid w:val="00363C10"/>
    <w:rsid w:val="003C4023"/>
    <w:rsid w:val="003D3B32"/>
    <w:rsid w:val="005851CD"/>
    <w:rsid w:val="0066720E"/>
    <w:rsid w:val="00676782"/>
    <w:rsid w:val="006C5AB5"/>
    <w:rsid w:val="00726C01"/>
    <w:rsid w:val="008360A5"/>
    <w:rsid w:val="009B0C29"/>
    <w:rsid w:val="009F7114"/>
    <w:rsid w:val="00A05FD9"/>
    <w:rsid w:val="00B371B5"/>
    <w:rsid w:val="00BF2CFB"/>
    <w:rsid w:val="00D711B9"/>
    <w:rsid w:val="00D858ED"/>
    <w:rsid w:val="00D961C7"/>
    <w:rsid w:val="00F1378B"/>
    <w:rsid w:val="00FC5D0C"/>
    <w:rsid w:val="00FE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FC3527"/>
  <w15:chartTrackingRefBased/>
  <w15:docId w15:val="{B0FBCBD1-1D45-47A5-9FE5-6AE997F8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11B9"/>
    <w:pPr>
      <w:spacing w:line="276" w:lineRule="auto"/>
    </w:pPr>
    <w:rPr>
      <w:rFonts w:ascii="Lato" w:hAnsi="Lat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D5DB7"/>
    <w:pPr>
      <w:keepNext/>
      <w:keepLines/>
      <w:spacing w:before="240" w:after="0"/>
      <w:outlineLvl w:val="0"/>
    </w:pPr>
    <w:rPr>
      <w:rFonts w:ascii="Lato Heavy" w:eastAsiaTheme="majorEastAsia" w:hAnsi="Lato Heavy" w:cstheme="majorBidi"/>
      <w:color w:val="58676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5DB7"/>
    <w:pPr>
      <w:keepNext/>
      <w:keepLines/>
      <w:spacing w:before="40" w:after="0"/>
      <w:outlineLvl w:val="1"/>
    </w:pPr>
    <w:rPr>
      <w:rFonts w:ascii="Lato Heavy" w:eastAsiaTheme="majorEastAsia" w:hAnsi="Lato Heavy" w:cstheme="majorBidi"/>
      <w:color w:val="58676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5DB7"/>
    <w:pPr>
      <w:keepNext/>
      <w:keepLines/>
      <w:spacing w:before="40" w:after="0"/>
      <w:outlineLvl w:val="2"/>
    </w:pPr>
    <w:rPr>
      <w:rFonts w:ascii="Lato Heavy" w:eastAsiaTheme="majorEastAsia" w:hAnsi="Lato Heavy" w:cstheme="majorBidi"/>
      <w:color w:val="58676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D5DB7"/>
    <w:pPr>
      <w:keepNext/>
      <w:keepLines/>
      <w:spacing w:before="40" w:after="0"/>
      <w:outlineLvl w:val="3"/>
    </w:pPr>
    <w:rPr>
      <w:rFonts w:ascii="Lato Heavy" w:eastAsiaTheme="majorEastAsia" w:hAnsi="Lato Heavy" w:cstheme="majorBidi"/>
      <w:i/>
      <w:iCs/>
      <w:color w:val="58676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2C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2CFB"/>
  </w:style>
  <w:style w:type="paragraph" w:styleId="Fuzeile">
    <w:name w:val="footer"/>
    <w:basedOn w:val="Standard"/>
    <w:link w:val="FuzeileZchn"/>
    <w:uiPriority w:val="99"/>
    <w:unhideWhenUsed/>
    <w:rsid w:val="00BF2C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2CFB"/>
  </w:style>
  <w:style w:type="character" w:styleId="Hyperlink">
    <w:name w:val="Hyperlink"/>
    <w:basedOn w:val="Absatz-Standardschriftart"/>
    <w:uiPriority w:val="99"/>
    <w:unhideWhenUsed/>
    <w:rsid w:val="009B0C29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0D5DB7"/>
    <w:pPr>
      <w:spacing w:after="0" w:line="240" w:lineRule="auto"/>
      <w:contextualSpacing/>
    </w:pPr>
    <w:rPr>
      <w:rFonts w:ascii="Lato Light" w:eastAsiaTheme="majorEastAsia" w:hAnsi="Lato Light" w:cstheme="majorBidi"/>
      <w:spacing w:val="-10"/>
      <w:kern w:val="28"/>
      <w:sz w:val="6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5DB7"/>
    <w:rPr>
      <w:rFonts w:ascii="Lato Light" w:eastAsiaTheme="majorEastAsia" w:hAnsi="Lato Light" w:cstheme="majorBidi"/>
      <w:spacing w:val="-10"/>
      <w:kern w:val="28"/>
      <w:sz w:val="60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5D0C"/>
    <w:pPr>
      <w:numPr>
        <w:ilvl w:val="1"/>
      </w:numPr>
      <w:spacing w:line="240" w:lineRule="auto"/>
    </w:pPr>
    <w:rPr>
      <w:rFonts w:ascii="Lato Heavy" w:eastAsiaTheme="minorEastAsia" w:hAnsi="Lato Heavy"/>
      <w:color w:val="58676F"/>
      <w:spacing w:val="15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5D0C"/>
    <w:rPr>
      <w:rFonts w:ascii="Lato Heavy" w:eastAsiaTheme="minorEastAsia" w:hAnsi="Lato Heavy"/>
      <w:color w:val="58676F"/>
      <w:spacing w:val="15"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5DB7"/>
    <w:rPr>
      <w:rFonts w:ascii="Lato Heavy" w:eastAsiaTheme="majorEastAsia" w:hAnsi="Lato Heavy" w:cstheme="majorBidi"/>
      <w:color w:val="58676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D5DB7"/>
    <w:rPr>
      <w:rFonts w:ascii="Lato Heavy" w:eastAsiaTheme="majorEastAsia" w:hAnsi="Lato Heavy" w:cstheme="majorBidi"/>
      <w:color w:val="58676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D5DB7"/>
    <w:rPr>
      <w:rFonts w:ascii="Lato Heavy" w:eastAsiaTheme="majorEastAsia" w:hAnsi="Lato Heavy" w:cstheme="majorBidi"/>
      <w:color w:val="58676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D5DB7"/>
    <w:rPr>
      <w:rFonts w:ascii="Lato Heavy" w:eastAsiaTheme="majorEastAsia" w:hAnsi="Lato Heavy" w:cstheme="majorBidi"/>
      <w:i/>
      <w:iCs/>
      <w:color w:val="58676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3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3C1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95CB7"/>
    <w:pPr>
      <w:autoSpaceDE w:val="0"/>
      <w:autoSpaceDN w:val="0"/>
      <w:adjustRightInd w:val="0"/>
      <w:spacing w:after="0" w:line="240" w:lineRule="auto"/>
    </w:pPr>
    <w:rPr>
      <w:rFonts w:ascii="CNAQG O+ Cera Pro" w:hAnsi="CNAQG O+ Cera Pro" w:cs="CNAQG O+ Cera Pro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2F7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Vorlagen\EC-Brief%20+%20Papier%202020%20Thomas%20Seeger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EC-Brief + Papier 2020 Thomas Seeger.dotx</Template>
  <TotalTime>0</TotalTime>
  <Pages>1</Pages>
  <Words>137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Seeger</cp:lastModifiedBy>
  <cp:revision>2</cp:revision>
  <cp:lastPrinted>2019-11-04T17:05:00Z</cp:lastPrinted>
  <dcterms:created xsi:type="dcterms:W3CDTF">2022-01-18T16:25:00Z</dcterms:created>
  <dcterms:modified xsi:type="dcterms:W3CDTF">2022-01-18T17:01:00Z</dcterms:modified>
</cp:coreProperties>
</file>